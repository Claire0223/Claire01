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日期控件：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输入时，先填写最近的，再填写更早的时候后，日期面板直接显示先新后旧的时间段，数据显示变得有问题；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输入一个超过三年时间限制的日期后，上一个填写的日期被补入面板中，同时不会进行检测，导致输入的日期不合法也不会弹出提示；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年份限制对于第二个输入的日期没有作用；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在先输入不合法的日期后，再输入正确、合法的时间会弹出不合法的tips，同时，也不能点击选择其他日期；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日期面板中对于日期限制不够严谨，任何月份都可以选择到31号，包括闰年二月和非闰年二月；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单个日期选择的日期控件中，多次输入超出三年限制的日期后，输入框中显示两个同样的日期；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240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{先输入2015-10-31，提示限制，再次输入2015-10-31，面板中显示两个2018-10-31}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输入不合法的日期后，不点击确定，直接点解空白处，收起日期面板，再次点击后，面板中出现不合法的日期；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5271770" cy="1616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连续日期控件中，输入2018-10-031，没有弹出不合法的提示，同时能成功显示出来；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76190" cy="2961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190AE1"/>
    <w:multiLevelType w:val="singleLevel"/>
    <w:tmpl w:val="A9190A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952FA"/>
    <w:rsid w:val="056004B4"/>
    <w:rsid w:val="06FA1400"/>
    <w:rsid w:val="085952FA"/>
    <w:rsid w:val="13D512FB"/>
    <w:rsid w:val="1E124AFD"/>
    <w:rsid w:val="318C6DF1"/>
    <w:rsid w:val="51E04491"/>
    <w:rsid w:val="67E83525"/>
    <w:rsid w:val="6AB84583"/>
    <w:rsid w:val="6D535020"/>
    <w:rsid w:val="787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.leimeife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2018-10-31T06:34:00Z</dcterms:created>
  <dc:creator>wb.leimeifeng</dc:creator>
  <cp:lastModifiedBy>wb.leimeifeng</cp:lastModifiedBy>
  <dcterms:modified xsi:type="dcterms:W3CDTF">2018-10-31T08:21:26Z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